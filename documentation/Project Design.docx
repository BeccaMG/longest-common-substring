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5B7" w:rsidRPr="00FC6F46" w:rsidRDefault="00FC6F46">
      <w:pPr>
        <w:pStyle w:val="Ttulo"/>
        <w:jc w:val="right"/>
      </w:pPr>
      <w:r w:rsidRPr="00FC6F46">
        <w:t>Software Engineering</w:t>
      </w:r>
    </w:p>
    <w:p w:rsidR="008B45B7" w:rsidRPr="00FC6F46" w:rsidRDefault="00FC6F46">
      <w:pPr>
        <w:pStyle w:val="Ttulo"/>
        <w:jc w:val="right"/>
      </w:pPr>
      <w:r w:rsidRPr="00FC6F46">
        <w:t>Project Design</w:t>
      </w:r>
    </w:p>
    <w:p w:rsidR="008B45B7" w:rsidRPr="00FC6F46" w:rsidRDefault="008B45B7">
      <w:pPr>
        <w:pStyle w:val="Ttulo"/>
        <w:jc w:val="right"/>
      </w:pPr>
    </w:p>
    <w:p w:rsidR="008B45B7" w:rsidRPr="00FC6F46" w:rsidRDefault="00FC6F46">
      <w:pPr>
        <w:pStyle w:val="Ttulo"/>
        <w:jc w:val="right"/>
        <w:rPr>
          <w:sz w:val="28"/>
        </w:rPr>
      </w:pPr>
      <w:r w:rsidRPr="00FC6F46">
        <w:rPr>
          <w:sz w:val="28"/>
        </w:rPr>
        <w:t>Versio</w:t>
      </w:r>
      <w:r w:rsidR="00F344E7" w:rsidRPr="00FC6F46">
        <w:rPr>
          <w:sz w:val="28"/>
        </w:rPr>
        <w:t>n</w:t>
      </w:r>
      <w:r w:rsidRPr="00FC6F46">
        <w:rPr>
          <w:sz w:val="28"/>
        </w:rPr>
        <w:t xml:space="preserve"> 1.0</w:t>
      </w:r>
      <w:r w:rsidR="00C8485B">
        <w:rPr>
          <w:sz w:val="28"/>
        </w:rPr>
        <w:t>.1</w:t>
      </w:r>
    </w:p>
    <w:p w:rsidR="008B45B7" w:rsidRPr="00FC6F46" w:rsidRDefault="008B45B7" w:rsidP="001854A8">
      <w:pPr>
        <w:pStyle w:val="InfoBlue"/>
        <w:rPr>
          <w:lang w:val="en-US"/>
        </w:rPr>
      </w:pPr>
    </w:p>
    <w:p w:rsidR="008B45B7" w:rsidRPr="00FC6F46" w:rsidRDefault="008B45B7" w:rsidP="001854A8">
      <w:pPr>
        <w:pStyle w:val="InfoBlue"/>
        <w:rPr>
          <w:lang w:val="en-US"/>
        </w:rPr>
      </w:pPr>
    </w:p>
    <w:p w:rsidR="008B45B7" w:rsidRPr="00FC6F46" w:rsidRDefault="008B45B7">
      <w:pPr>
        <w:pStyle w:val="Ttulo"/>
        <w:rPr>
          <w:sz w:val="28"/>
        </w:rPr>
      </w:pPr>
    </w:p>
    <w:p w:rsidR="008B45B7" w:rsidRPr="00FC6F46" w:rsidRDefault="008B45B7">
      <w:pPr>
        <w:sectPr w:rsidR="008B45B7" w:rsidRPr="00FC6F46">
          <w:headerReference w:type="default" r:id="rId9"/>
          <w:footerReference w:type="even" r:id="rId10"/>
          <w:footerReference w:type="default" r:id="rId11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433187" w:rsidRDefault="00FC6F46" w:rsidP="00A22F71">
      <w:pPr>
        <w:pStyle w:val="Ttulo"/>
        <w:ind w:left="0"/>
      </w:pPr>
      <w:r w:rsidRPr="00FC6F46">
        <w:lastRenderedPageBreak/>
        <w:t>Revision History</w:t>
      </w:r>
    </w:p>
    <w:p w:rsidR="00FC6F46" w:rsidRPr="00FC6F46" w:rsidRDefault="00FC6F46" w:rsidP="00FC6F46"/>
    <w:p w:rsidR="00665A20" w:rsidRPr="00FC6F46" w:rsidRDefault="00665A20" w:rsidP="00665A20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33187" w:rsidRPr="00FC6F46" w:rsidTr="00FB41C3">
        <w:tc>
          <w:tcPr>
            <w:tcW w:w="2304" w:type="dxa"/>
          </w:tcPr>
          <w:p w:rsidR="00433187" w:rsidRPr="00FC6F46" w:rsidRDefault="00FC6F46" w:rsidP="00776585">
            <w:pPr>
              <w:pStyle w:val="Tabletext"/>
              <w:ind w:left="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433187" w:rsidRPr="00FC6F46" w:rsidRDefault="00FC6F46" w:rsidP="00776585">
            <w:pPr>
              <w:pStyle w:val="Tabletext"/>
              <w:ind w:left="0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433187" w:rsidRPr="00FC6F46" w:rsidRDefault="00FC6F46" w:rsidP="00776585">
            <w:pPr>
              <w:pStyle w:val="Tabletext"/>
              <w:ind w:left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433187" w:rsidRPr="00FC6F46" w:rsidRDefault="00433187" w:rsidP="00776585">
            <w:pPr>
              <w:pStyle w:val="Tabletext"/>
              <w:ind w:left="30"/>
              <w:jc w:val="center"/>
              <w:rPr>
                <w:b/>
              </w:rPr>
            </w:pPr>
            <w:r w:rsidRPr="00FC6F46">
              <w:rPr>
                <w:b/>
              </w:rPr>
              <w:t>Aut</w:t>
            </w:r>
            <w:r w:rsidR="00FC6F46">
              <w:rPr>
                <w:b/>
              </w:rPr>
              <w:t>h</w:t>
            </w:r>
            <w:r w:rsidRPr="00FC6F46">
              <w:rPr>
                <w:b/>
              </w:rPr>
              <w:t>or</w:t>
            </w:r>
          </w:p>
        </w:tc>
      </w:tr>
      <w:tr w:rsidR="00433187" w:rsidRPr="00FC6F46" w:rsidTr="00FB41C3">
        <w:tc>
          <w:tcPr>
            <w:tcW w:w="2304" w:type="dxa"/>
          </w:tcPr>
          <w:p w:rsidR="00433187" w:rsidRPr="00FC6F46" w:rsidRDefault="00FC6F46" w:rsidP="00776585">
            <w:pPr>
              <w:pStyle w:val="Tabletext"/>
              <w:ind w:left="0"/>
            </w:pPr>
            <w:r>
              <w:t>12/01</w:t>
            </w:r>
            <w:r w:rsidR="00D34A81" w:rsidRPr="00FC6F46">
              <w:t>/201</w:t>
            </w:r>
            <w:r>
              <w:t>5</w:t>
            </w:r>
          </w:p>
        </w:tc>
        <w:tc>
          <w:tcPr>
            <w:tcW w:w="1152" w:type="dxa"/>
          </w:tcPr>
          <w:p w:rsidR="00433187" w:rsidRPr="00FC6F46" w:rsidRDefault="00D34A81" w:rsidP="00776585">
            <w:pPr>
              <w:pStyle w:val="Tabletext"/>
              <w:ind w:left="0"/>
            </w:pPr>
            <w:r w:rsidRPr="00FC6F46">
              <w:t>1.0</w:t>
            </w:r>
            <w:r w:rsidR="00DA7688">
              <w:t>.0</w:t>
            </w:r>
          </w:p>
        </w:tc>
        <w:tc>
          <w:tcPr>
            <w:tcW w:w="3744" w:type="dxa"/>
          </w:tcPr>
          <w:p w:rsidR="00433187" w:rsidRPr="00FC6F46" w:rsidRDefault="00FC6F46" w:rsidP="00776585">
            <w:pPr>
              <w:pStyle w:val="Tabletext"/>
              <w:ind w:left="0"/>
            </w:pPr>
            <w:r>
              <w:t>Requirements specification.</w:t>
            </w:r>
          </w:p>
        </w:tc>
        <w:tc>
          <w:tcPr>
            <w:tcW w:w="2304" w:type="dxa"/>
          </w:tcPr>
          <w:p w:rsidR="00433187" w:rsidRPr="00FC6F46" w:rsidRDefault="00FC6F46" w:rsidP="00776585">
            <w:pPr>
              <w:pStyle w:val="Tabletext"/>
              <w:ind w:left="30"/>
            </w:pPr>
            <w:r>
              <w:t>Awesome Team</w:t>
            </w:r>
          </w:p>
        </w:tc>
      </w:tr>
      <w:tr w:rsidR="00C8485B" w:rsidRPr="00FC6F46" w:rsidTr="00FB41C3">
        <w:tc>
          <w:tcPr>
            <w:tcW w:w="2304" w:type="dxa"/>
          </w:tcPr>
          <w:p w:rsidR="00C8485B" w:rsidRDefault="00C8485B" w:rsidP="00863EE1">
            <w:pPr>
              <w:pStyle w:val="Tabletext"/>
              <w:ind w:left="0"/>
            </w:pPr>
            <w:r>
              <w:t>1</w:t>
            </w:r>
            <w:r w:rsidR="00863EE1">
              <w:t>9</w:t>
            </w:r>
            <w:bookmarkStart w:id="0" w:name="_GoBack"/>
            <w:bookmarkEnd w:id="0"/>
            <w:r>
              <w:t>/01/2015</w:t>
            </w:r>
          </w:p>
        </w:tc>
        <w:tc>
          <w:tcPr>
            <w:tcW w:w="1152" w:type="dxa"/>
          </w:tcPr>
          <w:p w:rsidR="00C8485B" w:rsidRPr="00FC6F46" w:rsidRDefault="00C8485B" w:rsidP="00776585">
            <w:pPr>
              <w:pStyle w:val="Tabletext"/>
              <w:ind w:left="0"/>
            </w:pPr>
            <w:r>
              <w:t>1.0.1</w:t>
            </w:r>
          </w:p>
        </w:tc>
        <w:tc>
          <w:tcPr>
            <w:tcW w:w="3744" w:type="dxa"/>
          </w:tcPr>
          <w:p w:rsidR="00C8485B" w:rsidRDefault="004F731D" w:rsidP="004F731D">
            <w:pPr>
              <w:pStyle w:val="Tabletext"/>
              <w:ind w:left="0"/>
            </w:pPr>
            <w:r>
              <w:t>Architecture d</w:t>
            </w:r>
            <w:r w:rsidR="00C8485B">
              <w:t>esign.</w:t>
            </w:r>
          </w:p>
        </w:tc>
        <w:tc>
          <w:tcPr>
            <w:tcW w:w="2304" w:type="dxa"/>
          </w:tcPr>
          <w:p w:rsidR="00C8485B" w:rsidRDefault="00C8485B" w:rsidP="00776585">
            <w:pPr>
              <w:pStyle w:val="Tabletext"/>
              <w:ind w:left="30"/>
            </w:pPr>
            <w:r>
              <w:t>Awesome Team</w:t>
            </w:r>
          </w:p>
        </w:tc>
      </w:tr>
    </w:tbl>
    <w:p w:rsidR="00433187" w:rsidRPr="00FC6F46" w:rsidRDefault="00433187" w:rsidP="00433187"/>
    <w:p w:rsidR="008B45B7" w:rsidRDefault="008B45B7" w:rsidP="00A22F71">
      <w:pPr>
        <w:pStyle w:val="Ttulo"/>
        <w:ind w:left="0"/>
      </w:pPr>
      <w:r w:rsidRPr="00FC6F46">
        <w:br w:type="page"/>
      </w:r>
      <w:r w:rsidR="00FC6F46">
        <w:lastRenderedPageBreak/>
        <w:t>Contents</w:t>
      </w:r>
    </w:p>
    <w:p w:rsidR="00734B10" w:rsidRPr="00734B10" w:rsidRDefault="00734B10" w:rsidP="00734B10"/>
    <w:p w:rsidR="007426F6" w:rsidRDefault="0052784D" w:rsidP="007426F6">
      <w:pPr>
        <w:pStyle w:val="TDC1"/>
        <w:tabs>
          <w:tab w:val="left" w:pos="426"/>
        </w:tabs>
        <w:ind w:left="0"/>
        <w:rPr>
          <w:rFonts w:asciiTheme="minorHAnsi" w:eastAsiaTheme="minorEastAsia" w:hAnsiTheme="minorHAnsi" w:cstheme="minorBidi"/>
          <w:noProof/>
          <w:szCs w:val="22"/>
          <w:lang w:val="es-VE" w:eastAsia="es-VE"/>
        </w:rPr>
      </w:pPr>
      <w:r>
        <w:rPr>
          <w:b/>
        </w:rPr>
        <w:fldChar w:fldCharType="begin"/>
      </w:r>
      <w:r>
        <w:rPr>
          <w:b/>
        </w:rPr>
        <w:instrText xml:space="preserve"> TOC \o "1-3" \h \z </w:instrText>
      </w:r>
      <w:r>
        <w:rPr>
          <w:b/>
        </w:rPr>
        <w:fldChar w:fldCharType="separate"/>
      </w:r>
      <w:hyperlink w:anchor="_Toc409392862" w:history="1">
        <w:r w:rsidR="007426F6" w:rsidRPr="00007509">
          <w:rPr>
            <w:rStyle w:val="Hipervnculo"/>
            <w:rFonts w:cs="Arial"/>
            <w:noProof/>
          </w:rPr>
          <w:t>1.</w:t>
        </w:r>
        <w:r w:rsidR="007426F6">
          <w:rPr>
            <w:rFonts w:asciiTheme="minorHAnsi" w:eastAsiaTheme="minorEastAsia" w:hAnsiTheme="minorHAnsi" w:cstheme="minorBidi"/>
            <w:noProof/>
            <w:szCs w:val="22"/>
            <w:lang w:val="es-VE" w:eastAsia="es-VE"/>
          </w:rPr>
          <w:tab/>
        </w:r>
        <w:r w:rsidR="007426F6" w:rsidRPr="00007509">
          <w:rPr>
            <w:rStyle w:val="Hipervnculo"/>
            <w:rFonts w:cs="Arial"/>
            <w:noProof/>
          </w:rPr>
          <w:t>Introduction</w:t>
        </w:r>
        <w:r w:rsidR="007426F6">
          <w:rPr>
            <w:noProof/>
            <w:webHidden/>
          </w:rPr>
          <w:tab/>
        </w:r>
        <w:r w:rsidR="007426F6">
          <w:rPr>
            <w:noProof/>
            <w:webHidden/>
          </w:rPr>
          <w:fldChar w:fldCharType="begin"/>
        </w:r>
        <w:r w:rsidR="007426F6">
          <w:rPr>
            <w:noProof/>
            <w:webHidden/>
          </w:rPr>
          <w:instrText xml:space="preserve"> PAGEREF _Toc409392862 \h </w:instrText>
        </w:r>
        <w:r w:rsidR="007426F6">
          <w:rPr>
            <w:noProof/>
            <w:webHidden/>
          </w:rPr>
        </w:r>
        <w:r w:rsidR="007426F6">
          <w:rPr>
            <w:noProof/>
            <w:webHidden/>
          </w:rPr>
          <w:fldChar w:fldCharType="separate"/>
        </w:r>
        <w:r w:rsidR="0050020B">
          <w:rPr>
            <w:noProof/>
            <w:webHidden/>
          </w:rPr>
          <w:t>4</w:t>
        </w:r>
        <w:r w:rsidR="007426F6">
          <w:rPr>
            <w:noProof/>
            <w:webHidden/>
          </w:rPr>
          <w:fldChar w:fldCharType="end"/>
        </w:r>
      </w:hyperlink>
    </w:p>
    <w:p w:rsidR="007426F6" w:rsidRDefault="007426F6" w:rsidP="007426F6">
      <w:pPr>
        <w:pStyle w:val="TDC1"/>
        <w:tabs>
          <w:tab w:val="left" w:pos="426"/>
        </w:tabs>
        <w:ind w:left="0"/>
        <w:rPr>
          <w:rFonts w:asciiTheme="minorHAnsi" w:eastAsiaTheme="minorEastAsia" w:hAnsiTheme="minorHAnsi" w:cstheme="minorBidi"/>
          <w:noProof/>
          <w:szCs w:val="22"/>
          <w:lang w:val="es-VE" w:eastAsia="es-VE"/>
        </w:rPr>
      </w:pPr>
      <w:hyperlink w:anchor="_Toc409392863" w:history="1">
        <w:r w:rsidRPr="00007509">
          <w:rPr>
            <w:rStyle w:val="Hipervnculo"/>
            <w:rFonts w:cs="Arial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  <w:lang w:val="es-VE" w:eastAsia="es-VE"/>
          </w:rPr>
          <w:tab/>
        </w:r>
        <w:r w:rsidRPr="00007509">
          <w:rPr>
            <w:rStyle w:val="Hipervnculo"/>
            <w:rFonts w:cs="Arial"/>
            <w:noProof/>
          </w:rPr>
          <w:t>Requirements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_Toc409392863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020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26F6" w:rsidRDefault="007426F6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s-VE" w:eastAsia="es-VE"/>
        </w:rPr>
      </w:pPr>
      <w:hyperlink w:anchor="_Toc409392864" w:history="1">
        <w:r w:rsidRPr="00007509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  <w:lang w:val="es-VE" w:eastAsia="es-VE"/>
          </w:rPr>
          <w:tab/>
        </w:r>
        <w:r w:rsidRPr="00007509">
          <w:rPr>
            <w:rStyle w:val="Hipervnculo"/>
            <w:noProof/>
          </w:rPr>
          <w:t>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_Toc409392864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020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26F6" w:rsidRDefault="007426F6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s-VE" w:eastAsia="es-VE"/>
        </w:rPr>
      </w:pPr>
      <w:hyperlink w:anchor="_Toc409392865" w:history="1">
        <w:r w:rsidRPr="00007509">
          <w:rPr>
            <w:rStyle w:val="Hipervnculo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  <w:lang w:val="es-VE" w:eastAsia="es-VE"/>
          </w:rPr>
          <w:tab/>
        </w:r>
        <w:r w:rsidRPr="00007509">
          <w:rPr>
            <w:rStyle w:val="Hipervnculo"/>
            <w:noProof/>
          </w:rPr>
          <w:t>Implementation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_Toc409392865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020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26F6" w:rsidRDefault="007426F6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s-VE" w:eastAsia="es-VE"/>
        </w:rPr>
      </w:pPr>
      <w:hyperlink w:anchor="_Toc409392866" w:history="1">
        <w:r w:rsidRPr="00007509">
          <w:rPr>
            <w:rStyle w:val="Hipervnculo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  <w:lang w:val="es-VE" w:eastAsia="es-VE"/>
          </w:rPr>
          <w:tab/>
        </w:r>
        <w:r w:rsidRPr="00007509">
          <w:rPr>
            <w:rStyle w:val="Hipervnculo"/>
            <w:noProof/>
          </w:rPr>
          <w:t>Tests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_Toc409392866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020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26F6" w:rsidRDefault="007426F6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s-VE" w:eastAsia="es-VE"/>
        </w:rPr>
      </w:pPr>
      <w:hyperlink w:anchor="_Toc409392867" w:history="1">
        <w:r w:rsidRPr="00007509">
          <w:rPr>
            <w:rStyle w:val="Hipervnculo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Cs w:val="22"/>
            <w:lang w:val="es-VE" w:eastAsia="es-VE"/>
          </w:rPr>
          <w:tab/>
        </w:r>
        <w:r w:rsidRPr="00007509">
          <w:rPr>
            <w:rStyle w:val="Hipervnculo"/>
            <w:noProof/>
          </w:rPr>
          <w:t>Example of Execution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_Toc409392867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020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26F6" w:rsidRDefault="007426F6" w:rsidP="007426F6">
      <w:pPr>
        <w:pStyle w:val="TDC1"/>
        <w:tabs>
          <w:tab w:val="left" w:pos="426"/>
        </w:tabs>
        <w:ind w:left="0"/>
        <w:rPr>
          <w:rFonts w:asciiTheme="minorHAnsi" w:eastAsiaTheme="minorEastAsia" w:hAnsiTheme="minorHAnsi" w:cstheme="minorBidi"/>
          <w:noProof/>
          <w:szCs w:val="22"/>
          <w:lang w:val="es-VE" w:eastAsia="es-VE"/>
        </w:rPr>
      </w:pPr>
      <w:hyperlink w:anchor="_Toc409392868" w:history="1">
        <w:r w:rsidRPr="00007509">
          <w:rPr>
            <w:rStyle w:val="Hipervnculo"/>
            <w:rFonts w:cs="Arial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  <w:lang w:val="es-VE" w:eastAsia="es-VE"/>
          </w:rPr>
          <w:tab/>
        </w:r>
        <w:r w:rsidRPr="00007509">
          <w:rPr>
            <w:rStyle w:val="Hipervnculo"/>
            <w:rFonts w:cs="Arial"/>
            <w:noProof/>
          </w:rPr>
          <w:t>Architecture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_Toc409392868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020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26F6" w:rsidRDefault="007426F6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s-VE" w:eastAsia="es-VE"/>
        </w:rPr>
      </w:pPr>
      <w:hyperlink w:anchor="_Toc409392869" w:history="1">
        <w:r w:rsidRPr="00007509">
          <w:rPr>
            <w:rStyle w:val="Hipervnculo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  <w:lang w:val="es-VE" w:eastAsia="es-VE"/>
          </w:rPr>
          <w:tab/>
        </w:r>
        <w:r w:rsidRPr="00007509">
          <w:rPr>
            <w:rStyle w:val="Hipervnculo"/>
            <w:noProof/>
          </w:rPr>
          <w:t>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_Toc409392869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020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26F6" w:rsidRDefault="007426F6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s-VE" w:eastAsia="es-VE"/>
        </w:rPr>
      </w:pPr>
      <w:hyperlink w:anchor="_Toc409392870" w:history="1">
        <w:r w:rsidRPr="00007509">
          <w:rPr>
            <w:rStyle w:val="Hipervnculo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  <w:lang w:val="es-VE" w:eastAsia="es-VE"/>
          </w:rPr>
          <w:tab/>
        </w:r>
        <w:r w:rsidRPr="00007509">
          <w:rPr>
            <w:rStyle w:val="Hipervnculo"/>
            <w:noProof/>
          </w:rPr>
          <w:t>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_Toc409392870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020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426F6" w:rsidRDefault="007426F6" w:rsidP="007426F6">
      <w:pPr>
        <w:pStyle w:val="TDC1"/>
        <w:tabs>
          <w:tab w:val="left" w:pos="426"/>
        </w:tabs>
        <w:ind w:left="0"/>
        <w:rPr>
          <w:rFonts w:asciiTheme="minorHAnsi" w:eastAsiaTheme="minorEastAsia" w:hAnsiTheme="minorHAnsi" w:cstheme="minorBidi"/>
          <w:noProof/>
          <w:szCs w:val="22"/>
          <w:lang w:val="es-VE" w:eastAsia="es-VE"/>
        </w:rPr>
      </w:pPr>
      <w:hyperlink w:anchor="_Toc409392871" w:history="1">
        <w:r w:rsidRPr="00007509">
          <w:rPr>
            <w:rStyle w:val="Hipervnculo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Cs w:val="22"/>
            <w:lang w:val="es-VE" w:eastAsia="es-VE"/>
          </w:rPr>
          <w:tab/>
        </w:r>
        <w:r w:rsidRPr="00007509">
          <w:rPr>
            <w:rStyle w:val="Hipervnculo"/>
            <w:noProof/>
          </w:rPr>
          <w:t>Test Cases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_Toc409392871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020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12951" w:rsidRPr="00C12951" w:rsidRDefault="0052784D" w:rsidP="00C12951">
      <w:pPr>
        <w:pStyle w:val="Ttulo"/>
      </w:pPr>
      <w:r>
        <w:rPr>
          <w:rFonts w:ascii="Times New Roman" w:hAnsi="Times New Roman"/>
          <w:b w:val="0"/>
          <w:sz w:val="22"/>
        </w:rPr>
        <w:fldChar w:fldCharType="end"/>
      </w:r>
      <w:r w:rsidR="008B45B7" w:rsidRPr="00FC6F46">
        <w:br w:type="page"/>
      </w:r>
    </w:p>
    <w:p w:rsidR="00861CB3" w:rsidRDefault="00FC6F46" w:rsidP="00A22F71">
      <w:pPr>
        <w:pStyle w:val="Ttulo"/>
        <w:spacing w:line="360" w:lineRule="auto"/>
        <w:ind w:left="0"/>
        <w:rPr>
          <w:rFonts w:cs="Arial"/>
        </w:rPr>
      </w:pPr>
      <w:r>
        <w:rPr>
          <w:rFonts w:cs="Arial"/>
        </w:rPr>
        <w:lastRenderedPageBreak/>
        <w:t>Project Design</w:t>
      </w:r>
    </w:p>
    <w:p w:rsidR="00820717" w:rsidRPr="00820717" w:rsidRDefault="00820717" w:rsidP="00820717"/>
    <w:p w:rsidR="001664F3" w:rsidRDefault="001664F3" w:rsidP="00820717">
      <w:pPr>
        <w:pStyle w:val="Ttulo1"/>
        <w:jc w:val="both"/>
        <w:rPr>
          <w:rFonts w:cs="Arial"/>
        </w:rPr>
      </w:pPr>
      <w:bookmarkStart w:id="1" w:name="_Toc408778808"/>
      <w:bookmarkStart w:id="2" w:name="_Toc409392862"/>
      <w:r>
        <w:rPr>
          <w:rFonts w:cs="Arial"/>
        </w:rPr>
        <w:t>Introduction</w:t>
      </w:r>
      <w:bookmarkEnd w:id="1"/>
      <w:bookmarkEnd w:id="2"/>
    </w:p>
    <w:p w:rsidR="00273511" w:rsidRDefault="000C7FE4" w:rsidP="00273511">
      <w:pPr>
        <w:jc w:val="both"/>
      </w:pPr>
      <w:r w:rsidRPr="00205B91">
        <w:t xml:space="preserve">This document describes the requirements and design of a </w:t>
      </w:r>
      <w:r w:rsidR="00205B91">
        <w:t xml:space="preserve">Software Engineering </w:t>
      </w:r>
      <w:r w:rsidRPr="00205B91">
        <w:t xml:space="preserve">project </w:t>
      </w:r>
      <w:r w:rsidR="00205B91">
        <w:t xml:space="preserve">consisting in a simple program that finds the longest common substring between two ASCII text files given as input. </w:t>
      </w:r>
      <w:r w:rsidR="00A15897">
        <w:t>This functionality</w:t>
      </w:r>
      <w:r w:rsidR="00273511">
        <w:t xml:space="preserve"> is a common requirement in information retrieval and text editing applications.</w:t>
      </w:r>
    </w:p>
    <w:p w:rsidR="00273511" w:rsidRDefault="00273511" w:rsidP="00820717">
      <w:pPr>
        <w:jc w:val="both"/>
      </w:pPr>
    </w:p>
    <w:p w:rsidR="001664F3" w:rsidRDefault="00205B91" w:rsidP="00820717">
      <w:pPr>
        <w:jc w:val="both"/>
      </w:pPr>
      <w:r>
        <w:t xml:space="preserve">The aim of the project is to improve the Software Engineering skills of the working team </w:t>
      </w:r>
      <w:r w:rsidR="00A15897">
        <w:t>-with the assistance of</w:t>
      </w:r>
      <w:r>
        <w:t xml:space="preserve"> p</w:t>
      </w:r>
      <w:r w:rsidR="00C570EA">
        <w:t>rofessor</w:t>
      </w:r>
      <w:r w:rsidR="00A8737F">
        <w:t xml:space="preserve"> J. Paul Gibson- going through a whole cycle </w:t>
      </w:r>
      <w:r w:rsidR="0082180B">
        <w:t>of requirements specification, design, modeling, implementation and testing.</w:t>
      </w:r>
    </w:p>
    <w:p w:rsidR="00205B91" w:rsidRPr="00205B91" w:rsidRDefault="00205B91" w:rsidP="00C570EA">
      <w:pPr>
        <w:ind w:left="0"/>
        <w:jc w:val="both"/>
      </w:pPr>
    </w:p>
    <w:p w:rsidR="00026F20" w:rsidRPr="003C10F9" w:rsidRDefault="00FC6F46" w:rsidP="003C10F9">
      <w:pPr>
        <w:pStyle w:val="Ttulo1"/>
        <w:jc w:val="both"/>
        <w:rPr>
          <w:rFonts w:cs="Arial"/>
        </w:rPr>
      </w:pPr>
      <w:bookmarkStart w:id="3" w:name="_Toc408778809"/>
      <w:bookmarkStart w:id="4" w:name="_Toc409392863"/>
      <w:r w:rsidRPr="004B2084">
        <w:rPr>
          <w:rFonts w:cs="Arial"/>
        </w:rPr>
        <w:t>Requirements Specification</w:t>
      </w:r>
      <w:bookmarkEnd w:id="3"/>
      <w:bookmarkEnd w:id="4"/>
    </w:p>
    <w:p w:rsidR="001664F3" w:rsidRDefault="001170AA" w:rsidP="00820717">
      <w:pPr>
        <w:pStyle w:val="Ttulo2"/>
        <w:jc w:val="both"/>
      </w:pPr>
      <w:bookmarkStart w:id="5" w:name="_Toc408778810"/>
      <w:bookmarkStart w:id="6" w:name="_Toc409392864"/>
      <w:r>
        <w:t>Functional</w:t>
      </w:r>
      <w:r w:rsidR="00026F20">
        <w:t xml:space="preserve"> Requirements</w:t>
      </w:r>
      <w:bookmarkEnd w:id="5"/>
      <w:bookmarkEnd w:id="6"/>
    </w:p>
    <w:p w:rsidR="00F05A46" w:rsidRDefault="00F05A46" w:rsidP="00820717">
      <w:pPr>
        <w:pStyle w:val="Prrafodelista"/>
        <w:numPr>
          <w:ilvl w:val="0"/>
          <w:numId w:val="38"/>
        </w:numPr>
        <w:jc w:val="both"/>
      </w:pPr>
      <w:r>
        <w:t>The program will not have a user interface and will be executed from the command line.</w:t>
      </w:r>
    </w:p>
    <w:p w:rsidR="001664F3" w:rsidRDefault="0068380D" w:rsidP="00820717">
      <w:pPr>
        <w:pStyle w:val="Prrafodelista"/>
        <w:numPr>
          <w:ilvl w:val="0"/>
          <w:numId w:val="38"/>
        </w:numPr>
        <w:jc w:val="both"/>
      </w:pPr>
      <w:r>
        <w:t xml:space="preserve">The </w:t>
      </w:r>
      <w:r w:rsidR="00EE2669">
        <w:t xml:space="preserve">program must </w:t>
      </w:r>
      <w:r w:rsidR="00F05A46">
        <w:t>accept two</w:t>
      </w:r>
      <w:r w:rsidR="0003581B">
        <w:t xml:space="preserve"> ASCII</w:t>
      </w:r>
      <w:r w:rsidR="00F05A46">
        <w:t xml:space="preserve"> text (.txt) files as input. Files could be the same or even empty files.</w:t>
      </w:r>
    </w:p>
    <w:p w:rsidR="00F05A46" w:rsidRDefault="00F05A46" w:rsidP="00820717">
      <w:pPr>
        <w:pStyle w:val="Prrafodelista"/>
        <w:numPr>
          <w:ilvl w:val="0"/>
          <w:numId w:val="38"/>
        </w:numPr>
        <w:jc w:val="both"/>
      </w:pPr>
      <w:r>
        <w:t>The program must analyze both files and retrieve the longest substring which is common in their content (including blank spaces in such a case).</w:t>
      </w:r>
    </w:p>
    <w:p w:rsidR="00DA1804" w:rsidRPr="005C76A6" w:rsidRDefault="00DA1804" w:rsidP="001170AA">
      <w:pPr>
        <w:pStyle w:val="Prrafodelista"/>
        <w:numPr>
          <w:ilvl w:val="0"/>
          <w:numId w:val="38"/>
        </w:numPr>
        <w:jc w:val="both"/>
      </w:pPr>
      <w:r w:rsidRPr="005C76A6">
        <w:t>This substring –if not empty- could be a word, a single letter, a blank space, a phrase or even the whole file.</w:t>
      </w:r>
    </w:p>
    <w:p w:rsidR="00380960" w:rsidRPr="00380960" w:rsidRDefault="00F05A46" w:rsidP="00380960">
      <w:pPr>
        <w:pStyle w:val="Prrafodelista"/>
        <w:numPr>
          <w:ilvl w:val="0"/>
          <w:numId w:val="38"/>
        </w:numPr>
        <w:jc w:val="both"/>
      </w:pPr>
      <w:r w:rsidRPr="00380960">
        <w:t xml:space="preserve">The output should </w:t>
      </w:r>
      <w:r w:rsidR="00380960" w:rsidRPr="00380960">
        <w:t>be a message displayed by command line</w:t>
      </w:r>
      <w:r w:rsidRPr="00380960">
        <w:t xml:space="preserve"> </w:t>
      </w:r>
      <w:r w:rsidR="00380960" w:rsidRPr="00380960">
        <w:t>in the form of:</w:t>
      </w:r>
    </w:p>
    <w:p w:rsidR="00F05A46" w:rsidRPr="00380960" w:rsidRDefault="00380960" w:rsidP="00380960">
      <w:pPr>
        <w:pStyle w:val="Prrafodelista"/>
        <w:ind w:left="1080"/>
        <w:jc w:val="both"/>
        <w:rPr>
          <w:i/>
        </w:rPr>
      </w:pPr>
      <w:r w:rsidRPr="00380960">
        <w:rPr>
          <w:i/>
        </w:rPr>
        <w:t xml:space="preserve">The longest substring between </w:t>
      </w:r>
      <w:r w:rsidRPr="00380960">
        <w:t>[Input File 1]</w:t>
      </w:r>
      <w:r w:rsidRPr="00380960">
        <w:rPr>
          <w:i/>
        </w:rPr>
        <w:t xml:space="preserve"> and </w:t>
      </w:r>
      <w:r w:rsidRPr="00380960">
        <w:t>[Input File 2]</w:t>
      </w:r>
      <w:r w:rsidRPr="00380960">
        <w:rPr>
          <w:i/>
        </w:rPr>
        <w:t xml:space="preserve"> is “</w:t>
      </w:r>
      <w:r w:rsidR="00E4279F">
        <w:t>[l</w:t>
      </w:r>
      <w:r w:rsidRPr="00380960">
        <w:t>ongest substring</w:t>
      </w:r>
      <w:r>
        <w:t>]</w:t>
      </w:r>
      <w:r w:rsidRPr="00380960">
        <w:rPr>
          <w:i/>
        </w:rPr>
        <w:t>”.</w:t>
      </w:r>
    </w:p>
    <w:p w:rsidR="00F05A46" w:rsidRPr="00F05A46" w:rsidRDefault="00F05A46" w:rsidP="001170AA">
      <w:pPr>
        <w:pStyle w:val="Prrafodelista"/>
        <w:numPr>
          <w:ilvl w:val="0"/>
          <w:numId w:val="38"/>
        </w:numPr>
        <w:jc w:val="both"/>
      </w:pPr>
      <w:r w:rsidRPr="00F05A46">
        <w:t>In case of having many common substrings with the same length, the program will return just one of them.</w:t>
      </w:r>
    </w:p>
    <w:p w:rsidR="00E558BC" w:rsidRPr="00E558BC" w:rsidRDefault="00F05A46" w:rsidP="001170AA">
      <w:pPr>
        <w:pStyle w:val="Prrafodelista"/>
        <w:numPr>
          <w:ilvl w:val="0"/>
          <w:numId w:val="38"/>
        </w:numPr>
        <w:jc w:val="both"/>
      </w:pPr>
      <w:r>
        <w:t xml:space="preserve">In case of having no common substrings, the program must </w:t>
      </w:r>
      <w:r w:rsidR="00687F7F">
        <w:t xml:space="preserve">display </w:t>
      </w:r>
      <w:r w:rsidR="00E558BC">
        <w:t>a “</w:t>
      </w:r>
      <w:r w:rsidR="00E558BC" w:rsidRPr="00E558BC">
        <w:rPr>
          <w:i/>
        </w:rPr>
        <w:t>No common substrings</w:t>
      </w:r>
      <w:r w:rsidR="00E558BC">
        <w:t>” message.</w:t>
      </w:r>
    </w:p>
    <w:p w:rsidR="00026F20" w:rsidRPr="00DA7688" w:rsidRDefault="00DA7688" w:rsidP="001170AA">
      <w:pPr>
        <w:pStyle w:val="Prrafodelista"/>
        <w:numPr>
          <w:ilvl w:val="0"/>
          <w:numId w:val="38"/>
        </w:numPr>
        <w:jc w:val="both"/>
      </w:pPr>
      <w:r w:rsidRPr="00DA7688">
        <w:t>There will not be any restriction for the execution time.</w:t>
      </w:r>
    </w:p>
    <w:p w:rsidR="00F05A46" w:rsidRPr="00BE40EB" w:rsidRDefault="00BE40EB" w:rsidP="001170AA">
      <w:pPr>
        <w:pStyle w:val="Prrafodelista"/>
        <w:numPr>
          <w:ilvl w:val="0"/>
          <w:numId w:val="38"/>
        </w:numPr>
        <w:jc w:val="both"/>
      </w:pPr>
      <w:r w:rsidRPr="00BE40EB">
        <w:t xml:space="preserve">There will not be any file size restriction besides </w:t>
      </w:r>
      <w:r w:rsidR="00AC6FA0">
        <w:t xml:space="preserve">from </w:t>
      </w:r>
      <w:r w:rsidRPr="00BE40EB">
        <w:t xml:space="preserve">those </w:t>
      </w:r>
      <w:r w:rsidR="00AC6FA0">
        <w:t xml:space="preserve">of </w:t>
      </w:r>
      <w:r w:rsidRPr="00BE40EB">
        <w:t>the machine.</w:t>
      </w:r>
    </w:p>
    <w:p w:rsidR="001170AA" w:rsidRDefault="001170AA" w:rsidP="001170AA">
      <w:pPr>
        <w:ind w:left="0"/>
        <w:jc w:val="both"/>
      </w:pPr>
    </w:p>
    <w:p w:rsidR="001170AA" w:rsidRDefault="001170AA" w:rsidP="001170AA">
      <w:pPr>
        <w:pStyle w:val="Ttulo2"/>
      </w:pPr>
      <w:bookmarkStart w:id="7" w:name="_Toc408778811"/>
      <w:bookmarkStart w:id="8" w:name="_Toc409392865"/>
      <w:r>
        <w:lastRenderedPageBreak/>
        <w:t>Implementation Requirements</w:t>
      </w:r>
      <w:bookmarkEnd w:id="7"/>
      <w:bookmarkEnd w:id="8"/>
    </w:p>
    <w:p w:rsidR="001170AA" w:rsidRDefault="001170AA" w:rsidP="001170AA">
      <w:pPr>
        <w:pStyle w:val="Prrafodelista"/>
        <w:numPr>
          <w:ilvl w:val="0"/>
          <w:numId w:val="38"/>
        </w:numPr>
      </w:pPr>
      <w:r>
        <w:t>The program must have a Java version and a C version with the same functionality.</w:t>
      </w:r>
    </w:p>
    <w:p w:rsidR="00820717" w:rsidRDefault="001170AA" w:rsidP="001170AA">
      <w:pPr>
        <w:pStyle w:val="Prrafodelista"/>
        <w:numPr>
          <w:ilvl w:val="0"/>
          <w:numId w:val="38"/>
        </w:numPr>
      </w:pPr>
      <w:r>
        <w:t>All inputs must return the same output in both versions.</w:t>
      </w:r>
    </w:p>
    <w:p w:rsidR="00FA5BC5" w:rsidRDefault="00FA5BC5" w:rsidP="00FA5BC5">
      <w:pPr>
        <w:pStyle w:val="Prrafodelista"/>
        <w:ind w:left="1080"/>
      </w:pPr>
    </w:p>
    <w:p w:rsidR="00026F20" w:rsidRPr="007C41B1" w:rsidRDefault="00026F20" w:rsidP="001170AA">
      <w:pPr>
        <w:pStyle w:val="Ttulo2"/>
        <w:jc w:val="both"/>
      </w:pPr>
      <w:bookmarkStart w:id="9" w:name="_Toc408778812"/>
      <w:bookmarkStart w:id="10" w:name="_Toc409392866"/>
      <w:r w:rsidRPr="007C41B1">
        <w:t>Tests Requirements</w:t>
      </w:r>
      <w:bookmarkEnd w:id="9"/>
      <w:bookmarkEnd w:id="10"/>
    </w:p>
    <w:p w:rsidR="00321D3A" w:rsidRPr="007C41B1" w:rsidRDefault="00DA1804" w:rsidP="001170AA">
      <w:pPr>
        <w:pStyle w:val="Prrafodelista"/>
        <w:numPr>
          <w:ilvl w:val="0"/>
          <w:numId w:val="38"/>
        </w:numPr>
        <w:jc w:val="both"/>
      </w:pPr>
      <w:r w:rsidRPr="007C41B1">
        <w:t>The</w:t>
      </w:r>
      <w:r w:rsidR="00321D3A" w:rsidRPr="007C41B1">
        <w:t xml:space="preserve"> tests should include at least one case</w:t>
      </w:r>
      <w:r w:rsidRPr="007C41B1">
        <w:t xml:space="preserve"> </w:t>
      </w:r>
      <w:r w:rsidR="00321D3A" w:rsidRPr="007C41B1">
        <w:t xml:space="preserve">with </w:t>
      </w:r>
      <w:r w:rsidRPr="007C41B1">
        <w:t>empty files</w:t>
      </w:r>
      <w:r w:rsidR="00321D3A" w:rsidRPr="007C41B1">
        <w:t xml:space="preserve"> as input.</w:t>
      </w:r>
    </w:p>
    <w:p w:rsidR="00026F20" w:rsidRPr="007C41B1" w:rsidRDefault="00321D3A" w:rsidP="00321D3A">
      <w:pPr>
        <w:pStyle w:val="Prrafodelista"/>
        <w:numPr>
          <w:ilvl w:val="0"/>
          <w:numId w:val="38"/>
        </w:numPr>
        <w:jc w:val="both"/>
      </w:pPr>
      <w:r w:rsidRPr="007C41B1">
        <w:t xml:space="preserve">The tests should include at least one case with </w:t>
      </w:r>
      <w:r w:rsidR="00DA1804" w:rsidRPr="007C41B1">
        <w:t>the same fil</w:t>
      </w:r>
      <w:r w:rsidRPr="007C41B1">
        <w:t>e as input.</w:t>
      </w:r>
    </w:p>
    <w:p w:rsidR="00DA1804" w:rsidRPr="007C41B1" w:rsidRDefault="001170AA" w:rsidP="00820717">
      <w:pPr>
        <w:pStyle w:val="Prrafodelista"/>
        <w:numPr>
          <w:ilvl w:val="0"/>
          <w:numId w:val="38"/>
        </w:numPr>
        <w:jc w:val="both"/>
      </w:pPr>
      <w:r w:rsidRPr="007C41B1">
        <w:t xml:space="preserve">The tests </w:t>
      </w:r>
      <w:r w:rsidR="00AA5ACF">
        <w:t>should</w:t>
      </w:r>
      <w:r w:rsidRPr="007C41B1">
        <w:t xml:space="preserve"> include </w:t>
      </w:r>
      <w:r w:rsidR="00321D3A" w:rsidRPr="007C41B1">
        <w:t xml:space="preserve">at least one case </w:t>
      </w:r>
      <w:r w:rsidR="00DA1804" w:rsidRPr="007C41B1">
        <w:t>with randomly generate</w:t>
      </w:r>
      <w:r w:rsidR="00010416" w:rsidRPr="007C41B1">
        <w:t>d</w:t>
      </w:r>
      <w:r w:rsidR="00DA1804" w:rsidRPr="007C41B1">
        <w:t xml:space="preserve"> files</w:t>
      </w:r>
      <w:r w:rsidR="00A22DDF">
        <w:t xml:space="preserve"> as input</w:t>
      </w:r>
      <w:r w:rsidR="00DA1804" w:rsidRPr="007C41B1">
        <w:t>.</w:t>
      </w:r>
    </w:p>
    <w:p w:rsidR="00380960" w:rsidRPr="00820717" w:rsidRDefault="00380960" w:rsidP="00380960">
      <w:pPr>
        <w:pStyle w:val="Prrafodelista"/>
        <w:ind w:left="1080"/>
        <w:jc w:val="both"/>
        <w:rPr>
          <w:color w:val="FF0000"/>
        </w:rPr>
      </w:pPr>
    </w:p>
    <w:p w:rsidR="00820717" w:rsidRPr="00820717" w:rsidRDefault="00DA1804" w:rsidP="005171EF">
      <w:pPr>
        <w:pStyle w:val="Ttulo2"/>
        <w:jc w:val="both"/>
      </w:pPr>
      <w:bookmarkStart w:id="11" w:name="_Toc408778813"/>
      <w:bookmarkStart w:id="12" w:name="_Toc409392867"/>
      <w:r>
        <w:t>Example of Execution</w:t>
      </w:r>
      <w:bookmarkEnd w:id="11"/>
      <w:bookmarkEnd w:id="12"/>
    </w:p>
    <w:p w:rsidR="00DA1804" w:rsidRDefault="00DA1804" w:rsidP="00820717">
      <w:pPr>
        <w:jc w:val="center"/>
      </w:pPr>
      <w:r w:rsidRPr="00DA1804">
        <w:rPr>
          <w:i/>
        </w:rPr>
        <w:t>Input</w:t>
      </w:r>
    </w:p>
    <w:p w:rsidR="00DA1804" w:rsidRPr="00DA1804" w:rsidRDefault="00DA1804" w:rsidP="00820717">
      <w:pPr>
        <w:jc w:val="both"/>
      </w:pPr>
    </w:p>
    <w:p w:rsidR="00DA1804" w:rsidRDefault="00DA1804" w:rsidP="00820717">
      <w:pPr>
        <w:jc w:val="both"/>
        <w:sectPr w:rsidR="00DA1804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DA1804" w:rsidRPr="00DA1804" w:rsidRDefault="00DA1804" w:rsidP="00820717">
      <w:pPr>
        <w:jc w:val="both"/>
        <w:rPr>
          <w:b/>
        </w:rPr>
      </w:pPr>
      <w:r w:rsidRPr="00DA1804">
        <w:rPr>
          <w:b/>
        </w:rPr>
        <w:lastRenderedPageBreak/>
        <w:t>File 1</w:t>
      </w:r>
    </w:p>
    <w:p w:rsidR="00DA1804" w:rsidRDefault="00DA1804" w:rsidP="00820717">
      <w:pPr>
        <w:jc w:val="both"/>
      </w:pPr>
    </w:p>
    <w:p w:rsidR="001664F3" w:rsidRPr="00DA1804" w:rsidRDefault="00DA1804" w:rsidP="00820717">
      <w:pPr>
        <w:jc w:val="both"/>
        <w:rPr>
          <w:b/>
        </w:rPr>
      </w:pPr>
      <w:r>
        <w:t xml:space="preserve">Hello, my name is </w:t>
      </w:r>
      <w:proofErr w:type="spellStart"/>
      <w:r>
        <w:t>Oompa</w:t>
      </w:r>
      <w:proofErr w:type="spellEnd"/>
      <w:r>
        <w:t xml:space="preserve"> </w:t>
      </w:r>
      <w:proofErr w:type="spellStart"/>
      <w:r>
        <w:t>Loompa</w:t>
      </w:r>
      <w:proofErr w:type="spellEnd"/>
      <w:r>
        <w:t xml:space="preserve"> and I love to sing in the Chocolate Factory.</w:t>
      </w:r>
      <w:r>
        <w:br w:type="column"/>
      </w:r>
      <w:r w:rsidRPr="00DA1804">
        <w:rPr>
          <w:b/>
        </w:rPr>
        <w:lastRenderedPageBreak/>
        <w:t>File 2</w:t>
      </w:r>
    </w:p>
    <w:p w:rsidR="00DA1804" w:rsidRDefault="00DA1804" w:rsidP="00820717">
      <w:pPr>
        <w:jc w:val="both"/>
      </w:pPr>
    </w:p>
    <w:p w:rsidR="00DA1804" w:rsidRDefault="00DA1804" w:rsidP="00820717">
      <w:pPr>
        <w:jc w:val="both"/>
      </w:pPr>
      <w:r>
        <w:t xml:space="preserve">I once saw an </w:t>
      </w:r>
      <w:proofErr w:type="spellStart"/>
      <w:r w:rsidRPr="00DA1804">
        <w:t>Oompa</w:t>
      </w:r>
      <w:proofErr w:type="spellEnd"/>
      <w:r w:rsidRPr="00DA1804">
        <w:t xml:space="preserve"> </w:t>
      </w:r>
      <w:proofErr w:type="spellStart"/>
      <w:r w:rsidRPr="00DA1804">
        <w:t>Loompa</w:t>
      </w:r>
      <w:proofErr w:type="spellEnd"/>
      <w:r>
        <w:t xml:space="preserve"> singing and dancing.</w:t>
      </w:r>
    </w:p>
    <w:p w:rsidR="00DA1804" w:rsidRDefault="00DA1804" w:rsidP="00820717">
      <w:pPr>
        <w:jc w:val="both"/>
        <w:sectPr w:rsidR="00DA1804" w:rsidSect="00DA1804">
          <w:type w:val="continuous"/>
          <w:pgSz w:w="12240" w:h="15840" w:code="1"/>
          <w:pgMar w:top="1440" w:right="1440" w:bottom="1440" w:left="1440" w:header="720" w:footer="720" w:gutter="0"/>
          <w:cols w:num="2" w:space="720"/>
        </w:sectPr>
      </w:pPr>
    </w:p>
    <w:p w:rsidR="00DA1804" w:rsidRDefault="00DA1804" w:rsidP="00820717">
      <w:pPr>
        <w:jc w:val="both"/>
        <w:rPr>
          <w:i/>
        </w:rPr>
      </w:pPr>
    </w:p>
    <w:p w:rsidR="00DA1804" w:rsidRDefault="00DA1804" w:rsidP="00820717">
      <w:pPr>
        <w:jc w:val="center"/>
        <w:rPr>
          <w:i/>
        </w:rPr>
      </w:pPr>
      <w:r w:rsidRPr="00DA1804">
        <w:rPr>
          <w:i/>
        </w:rPr>
        <w:t>Ou</w:t>
      </w:r>
      <w:r w:rsidR="00820717">
        <w:rPr>
          <w:i/>
        </w:rPr>
        <w:t>t</w:t>
      </w:r>
      <w:r w:rsidRPr="00DA1804">
        <w:rPr>
          <w:i/>
        </w:rPr>
        <w:t>put</w:t>
      </w:r>
    </w:p>
    <w:p w:rsidR="00DA1804" w:rsidRPr="00DA1804" w:rsidRDefault="00DA1804" w:rsidP="00820717">
      <w:pPr>
        <w:jc w:val="both"/>
      </w:pPr>
    </w:p>
    <w:p w:rsidR="006B6538" w:rsidRDefault="00DA1804" w:rsidP="00820717">
      <w:pPr>
        <w:jc w:val="both"/>
      </w:pPr>
      <w:r>
        <w:t>The longest substri</w:t>
      </w:r>
      <w:r w:rsidR="00E558BC">
        <w:t>ng between File 1 and File 2 is</w:t>
      </w:r>
      <w:r>
        <w:t xml:space="preserve"> </w:t>
      </w:r>
      <w:proofErr w:type="gramStart"/>
      <w:r>
        <w:t xml:space="preserve">“ </w:t>
      </w:r>
      <w:proofErr w:type="spellStart"/>
      <w:r>
        <w:t>Oompa</w:t>
      </w:r>
      <w:proofErr w:type="spellEnd"/>
      <w:proofErr w:type="gramEnd"/>
      <w:r>
        <w:t xml:space="preserve"> </w:t>
      </w:r>
      <w:proofErr w:type="spellStart"/>
      <w:r>
        <w:t>Loompa</w:t>
      </w:r>
      <w:proofErr w:type="spellEnd"/>
      <w:r>
        <w:t xml:space="preserve"> ”.</w:t>
      </w:r>
    </w:p>
    <w:p w:rsidR="00DA1804" w:rsidRPr="00DA1804" w:rsidRDefault="00DA1804" w:rsidP="00820717">
      <w:pPr>
        <w:jc w:val="both"/>
      </w:pPr>
    </w:p>
    <w:p w:rsidR="004B2084" w:rsidRDefault="00FC6F46" w:rsidP="00820717">
      <w:pPr>
        <w:pStyle w:val="Ttulo1"/>
        <w:jc w:val="both"/>
        <w:rPr>
          <w:rFonts w:cs="Arial"/>
        </w:rPr>
      </w:pPr>
      <w:bookmarkStart w:id="13" w:name="_Toc408778814"/>
      <w:bookmarkStart w:id="14" w:name="_Toc409392868"/>
      <w:r w:rsidRPr="004B2084">
        <w:rPr>
          <w:rFonts w:cs="Arial"/>
        </w:rPr>
        <w:t>Arch</w:t>
      </w:r>
      <w:r w:rsidR="0011462B" w:rsidRPr="004B2084">
        <w:rPr>
          <w:rFonts w:cs="Arial"/>
        </w:rPr>
        <w:t>it</w:t>
      </w:r>
      <w:r w:rsidRPr="004B2084">
        <w:rPr>
          <w:rFonts w:cs="Arial"/>
        </w:rPr>
        <w:t>ecture Design</w:t>
      </w:r>
      <w:bookmarkEnd w:id="13"/>
      <w:bookmarkEnd w:id="14"/>
    </w:p>
    <w:p w:rsidR="00C8485B" w:rsidRDefault="00C8485B" w:rsidP="00C8485B"/>
    <w:p w:rsidR="00B3466F" w:rsidRDefault="00B3466F" w:rsidP="00C8485B">
      <w:r>
        <w:t>Considering that the complexity of the project relies in the algorithm to achieve the functionality and not in the structure of the software; the design is quite simple with only three structures. Java version can easily represent this as classes while C version can represent them as procedures. The concept remains the same for both versions.</w:t>
      </w:r>
    </w:p>
    <w:p w:rsidR="00B3466F" w:rsidRDefault="00B3466F" w:rsidP="00C8485B"/>
    <w:p w:rsidR="00B3466F" w:rsidRDefault="00B3466F" w:rsidP="00C8485B">
      <w:r>
        <w:t xml:space="preserve">We show here two diagrams to exemplify and illustrate the conceived structure and functioning of the project; without including the tests. </w:t>
      </w:r>
    </w:p>
    <w:p w:rsidR="004F731D" w:rsidRDefault="004F731D" w:rsidP="00C8485B"/>
    <w:p w:rsidR="004F731D" w:rsidRDefault="004F731D" w:rsidP="004F731D">
      <w:pPr>
        <w:pStyle w:val="Ttulo2"/>
      </w:pPr>
      <w:bookmarkStart w:id="15" w:name="_Toc409392869"/>
      <w:r>
        <w:lastRenderedPageBreak/>
        <w:t>Sequence Diagram</w:t>
      </w:r>
      <w:bookmarkEnd w:id="15"/>
    </w:p>
    <w:p w:rsidR="007426F6" w:rsidRPr="007426F6" w:rsidRDefault="007426F6" w:rsidP="007426F6"/>
    <w:p w:rsidR="00C8485B" w:rsidRDefault="00C8485B" w:rsidP="00C8485B">
      <w:pPr>
        <w:ind w:left="0"/>
        <w:jc w:val="center"/>
      </w:pPr>
      <w:r>
        <w:rPr>
          <w:noProof/>
          <w:lang w:val="es-VE" w:eastAsia="es-VE"/>
        </w:rPr>
        <w:drawing>
          <wp:inline distT="0" distB="0" distL="0" distR="0">
            <wp:extent cx="5838825" cy="5530642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Diagra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214" cy="5531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485B" w:rsidRPr="00C8485B" w:rsidRDefault="00C8485B" w:rsidP="00C8485B"/>
    <w:p w:rsidR="004F731D" w:rsidRDefault="004F731D">
      <w:pPr>
        <w:widowControl/>
        <w:spacing w:line="240" w:lineRule="auto"/>
        <w:ind w:left="0"/>
        <w:rPr>
          <w:rFonts w:ascii="Arial" w:hAnsi="Arial" w:cs="Arial"/>
          <w:b/>
          <w:sz w:val="24"/>
        </w:rPr>
      </w:pPr>
      <w:bookmarkStart w:id="16" w:name="_Toc408778816"/>
      <w:r>
        <w:rPr>
          <w:rFonts w:cs="Arial"/>
        </w:rPr>
        <w:br w:type="page"/>
      </w:r>
    </w:p>
    <w:p w:rsidR="004B2084" w:rsidRDefault="00FC6F46" w:rsidP="004F731D">
      <w:pPr>
        <w:pStyle w:val="Ttulo2"/>
      </w:pPr>
      <w:bookmarkStart w:id="17" w:name="_Toc409392870"/>
      <w:r w:rsidRPr="004B2084">
        <w:lastRenderedPageBreak/>
        <w:t>Class Diagram</w:t>
      </w:r>
      <w:bookmarkEnd w:id="16"/>
      <w:bookmarkEnd w:id="17"/>
    </w:p>
    <w:p w:rsidR="004F731D" w:rsidRDefault="004F731D" w:rsidP="004F731D"/>
    <w:p w:rsidR="004F731D" w:rsidRPr="004F731D" w:rsidRDefault="004F731D" w:rsidP="004F731D">
      <w:pPr>
        <w:ind w:left="0"/>
        <w:jc w:val="center"/>
      </w:pPr>
      <w:r>
        <w:rPr>
          <w:noProof/>
          <w:lang w:val="es-VE" w:eastAsia="es-VE"/>
        </w:rPr>
        <w:drawing>
          <wp:inline distT="0" distB="0" distL="0" distR="0">
            <wp:extent cx="5943600" cy="148590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31D" w:rsidRPr="004F731D" w:rsidRDefault="004F731D" w:rsidP="004F731D"/>
    <w:p w:rsidR="004F731D" w:rsidRDefault="004F731D" w:rsidP="004F731D">
      <w:pPr>
        <w:pStyle w:val="Ttulo1"/>
        <w:numPr>
          <w:ilvl w:val="0"/>
          <w:numId w:val="0"/>
        </w:numPr>
        <w:ind w:left="720"/>
        <w:jc w:val="both"/>
      </w:pPr>
      <w:bookmarkStart w:id="18" w:name="_Toc408778817"/>
    </w:p>
    <w:p w:rsidR="00FC6F46" w:rsidRPr="00FC6F46" w:rsidRDefault="00FC6F46" w:rsidP="00820717">
      <w:pPr>
        <w:pStyle w:val="Ttulo1"/>
        <w:jc w:val="both"/>
      </w:pPr>
      <w:bookmarkStart w:id="19" w:name="_Toc409392871"/>
      <w:r>
        <w:t>Test Cases Specification</w:t>
      </w:r>
      <w:bookmarkEnd w:id="18"/>
      <w:bookmarkEnd w:id="19"/>
    </w:p>
    <w:sectPr w:rsidR="00FC6F46" w:rsidRPr="00FC6F46" w:rsidSect="00DA1804"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32D" w:rsidRDefault="00EA532D">
      <w:r>
        <w:separator/>
      </w:r>
    </w:p>
  </w:endnote>
  <w:endnote w:type="continuationSeparator" w:id="0">
    <w:p w:rsidR="00EA532D" w:rsidRDefault="00EA5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1C3" w:rsidRDefault="00FB41C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B41C3" w:rsidRDefault="00FB41C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6F46" w:rsidRPr="00FC6F46" w:rsidRDefault="00FC6F46" w:rsidP="003127F3">
    <w:pPr>
      <w:pStyle w:val="Piedepgina"/>
      <w:ind w:left="0"/>
      <w:rPr>
        <w:lang w:val="es-VE"/>
      </w:rPr>
    </w:pPr>
    <w:r w:rsidRPr="00FC6F46">
      <w:rPr>
        <w:lang w:val="es-VE"/>
      </w:rPr>
      <w:t>BERRIRI, Asma</w:t>
    </w:r>
  </w:p>
  <w:p w:rsidR="00FC6F46" w:rsidRPr="00FC6F46" w:rsidRDefault="00DB6EA5" w:rsidP="003127F3">
    <w:pPr>
      <w:pStyle w:val="Piedepgina"/>
      <w:ind w:left="0"/>
      <w:rPr>
        <w:lang w:val="es-VE"/>
      </w:rPr>
    </w:pPr>
    <w:r>
      <w:rPr>
        <w:lang w:val="es-VE"/>
      </w:rPr>
      <w:t>FA</w:t>
    </w:r>
    <w:r w:rsidR="00FC6F46" w:rsidRPr="00FC6F46">
      <w:rPr>
        <w:lang w:val="es-VE"/>
      </w:rPr>
      <w:t xml:space="preserve">TEEN, </w:t>
    </w:r>
    <w:proofErr w:type="spellStart"/>
    <w:r w:rsidR="00FC6F46" w:rsidRPr="00FC6F46">
      <w:rPr>
        <w:lang w:val="es-VE"/>
      </w:rPr>
      <w:t>Mostafa</w:t>
    </w:r>
    <w:proofErr w:type="spellEnd"/>
  </w:p>
  <w:p w:rsidR="00FC6F46" w:rsidRPr="00FC6F46" w:rsidRDefault="00FC6F46" w:rsidP="003127F3">
    <w:pPr>
      <w:pStyle w:val="Piedepgina"/>
      <w:ind w:left="0"/>
      <w:rPr>
        <w:lang w:val="es-VE"/>
      </w:rPr>
    </w:pPr>
    <w:r w:rsidRPr="00FC6F46">
      <w:rPr>
        <w:lang w:val="es-VE"/>
      </w:rPr>
      <w:t>MACHADO, Rebeca</w:t>
    </w:r>
  </w:p>
  <w:p w:rsidR="00FC6F46" w:rsidRPr="00FC6F46" w:rsidRDefault="00FC6F46" w:rsidP="003127F3">
    <w:pPr>
      <w:pStyle w:val="Piedepgina"/>
      <w:ind w:left="0"/>
      <w:rPr>
        <w:lang w:val="es-VE"/>
      </w:rPr>
    </w:pPr>
    <w:r w:rsidRPr="00FC6F46">
      <w:rPr>
        <w:lang w:val="es-VE"/>
      </w:rPr>
      <w:t xml:space="preserve">SELLAMI, </w:t>
    </w:r>
    <w:proofErr w:type="spellStart"/>
    <w:r w:rsidRPr="00FC6F46">
      <w:rPr>
        <w:lang w:val="es-VE"/>
      </w:rPr>
      <w:t>Ramzi</w:t>
    </w:r>
    <w:proofErr w:type="spellEnd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B41C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B41C3" w:rsidRDefault="00205B91" w:rsidP="00205B91">
          <w:pPr>
            <w:ind w:left="0" w:right="360"/>
          </w:pPr>
          <w:r>
            <w:t>Prof. J. Paul Gibson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B41C3" w:rsidRDefault="00FB41C3" w:rsidP="00205B91">
          <w:pPr>
            <w:ind w:left="0"/>
            <w:jc w:val="center"/>
          </w:pPr>
          <w:r>
            <w:sym w:font="Symbol" w:char="F0D3"/>
          </w:r>
          <w:r w:rsidR="00AA6715" w:rsidRPr="00205B91">
            <w:t>Awesome Team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0020B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B41C3" w:rsidRDefault="00AA6715" w:rsidP="00205B91">
          <w:pPr>
            <w:ind w:left="55"/>
            <w:jc w:val="right"/>
          </w:pPr>
          <w:r w:rsidRPr="00205B91">
            <w:t>Page</w:t>
          </w:r>
          <w:r w:rsidR="00FB41C3">
            <w:t xml:space="preserve"> </w:t>
          </w:r>
          <w:r w:rsidR="00FB41C3">
            <w:rPr>
              <w:rStyle w:val="Nmerodepgina"/>
            </w:rPr>
            <w:fldChar w:fldCharType="begin"/>
          </w:r>
          <w:r w:rsidR="00FB41C3">
            <w:rPr>
              <w:rStyle w:val="Nmerodepgina"/>
            </w:rPr>
            <w:instrText xml:space="preserve"> PAGE </w:instrText>
          </w:r>
          <w:r w:rsidR="00FB41C3">
            <w:rPr>
              <w:rStyle w:val="Nmerodepgina"/>
            </w:rPr>
            <w:fldChar w:fldCharType="separate"/>
          </w:r>
          <w:r w:rsidR="0050020B">
            <w:rPr>
              <w:rStyle w:val="Nmerodepgina"/>
              <w:noProof/>
            </w:rPr>
            <w:t>3</w:t>
          </w:r>
          <w:r w:rsidR="00FB41C3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</w:t>
          </w:r>
          <w:r w:rsidR="00FB41C3">
            <w:rPr>
              <w:rStyle w:val="Nmerodepgina"/>
            </w:rPr>
            <w:t xml:space="preserve"> </w:t>
          </w:r>
          <w:r w:rsidR="00FB41C3">
            <w:rPr>
              <w:rStyle w:val="Nmerodepgina"/>
            </w:rPr>
            <w:fldChar w:fldCharType="begin"/>
          </w:r>
          <w:r w:rsidR="00FB41C3">
            <w:rPr>
              <w:rStyle w:val="Nmerodepgina"/>
            </w:rPr>
            <w:instrText xml:space="preserve"> NUMPAGES  \* MERGEFORMAT </w:instrText>
          </w:r>
          <w:r w:rsidR="00FB41C3">
            <w:rPr>
              <w:rStyle w:val="Nmerodepgina"/>
            </w:rPr>
            <w:fldChar w:fldCharType="separate"/>
          </w:r>
          <w:r w:rsidR="0050020B">
            <w:rPr>
              <w:rStyle w:val="Nmerodepgina"/>
              <w:noProof/>
            </w:rPr>
            <w:t>7</w:t>
          </w:r>
          <w:r w:rsidR="00FB41C3">
            <w:rPr>
              <w:rStyle w:val="Nmerodepgina"/>
            </w:rPr>
            <w:fldChar w:fldCharType="end"/>
          </w:r>
        </w:p>
      </w:tc>
    </w:tr>
  </w:tbl>
  <w:p w:rsidR="00FB41C3" w:rsidRDefault="00FB41C3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1C3" w:rsidRDefault="00FB41C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32D" w:rsidRDefault="00EA532D">
      <w:r>
        <w:separator/>
      </w:r>
    </w:p>
  </w:footnote>
  <w:footnote w:type="continuationSeparator" w:id="0">
    <w:p w:rsidR="00EA532D" w:rsidRDefault="00EA53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1C3" w:rsidRDefault="00FB41C3" w:rsidP="003127F3">
    <w:pPr>
      <w:ind w:left="0"/>
      <w:rPr>
        <w:sz w:val="24"/>
      </w:rPr>
    </w:pPr>
  </w:p>
  <w:p w:rsidR="00FB41C3" w:rsidRDefault="00FB41C3" w:rsidP="003127F3">
    <w:pPr>
      <w:pBdr>
        <w:top w:val="single" w:sz="6" w:space="1" w:color="auto"/>
      </w:pBdr>
      <w:ind w:left="0"/>
      <w:rPr>
        <w:sz w:val="24"/>
      </w:rPr>
    </w:pPr>
  </w:p>
  <w:p w:rsidR="00FB41C3" w:rsidRDefault="00FC6F46" w:rsidP="003127F3">
    <w:pPr>
      <w:pBdr>
        <w:bottom w:val="single" w:sz="6" w:space="1" w:color="auto"/>
      </w:pBdr>
      <w:ind w:left="0"/>
      <w:jc w:val="center"/>
      <w:rPr>
        <w:rFonts w:ascii="Arial" w:hAnsi="Arial"/>
        <w:b/>
        <w:sz w:val="36"/>
      </w:rPr>
    </w:pPr>
    <w:r>
      <w:rPr>
        <w:rFonts w:ascii="Arial" w:hAnsi="Arial"/>
        <w:b/>
        <w:noProof/>
        <w:sz w:val="36"/>
        <w:lang w:val="es-VE" w:eastAsia="es-VE"/>
      </w:rPr>
      <w:drawing>
        <wp:inline distT="0" distB="0" distL="0" distR="0" wp14:anchorId="0D7AEF11" wp14:editId="4032125A">
          <wp:extent cx="1181100" cy="1181100"/>
          <wp:effectExtent l="0" t="0" r="0" b="0"/>
          <wp:docPr id="1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TSP_8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1181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B41C3" w:rsidRDefault="00FB41C3" w:rsidP="003127F3">
    <w:pPr>
      <w:pBdr>
        <w:bottom w:val="single" w:sz="6" w:space="1" w:color="auto"/>
      </w:pBdr>
      <w:ind w:left="0"/>
      <w:jc w:val="right"/>
      <w:rPr>
        <w:sz w:val="24"/>
      </w:rPr>
    </w:pPr>
  </w:p>
  <w:p w:rsidR="00FB41C3" w:rsidRDefault="00FB41C3" w:rsidP="003127F3">
    <w:pPr>
      <w:pStyle w:val="Encabezado"/>
      <w:ind w:left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B41C3" w:rsidRPr="005E2EDE">
      <w:tc>
        <w:tcPr>
          <w:tcW w:w="6379" w:type="dxa"/>
        </w:tcPr>
        <w:p w:rsidR="00FB41C3" w:rsidRPr="005E2EDE" w:rsidRDefault="00FC6F46" w:rsidP="00700609">
          <w:pPr>
            <w:ind w:left="0"/>
          </w:pPr>
          <w:r w:rsidRPr="005E2EDE">
            <w:t>Software Engineering</w:t>
          </w:r>
        </w:p>
      </w:tc>
      <w:tc>
        <w:tcPr>
          <w:tcW w:w="3179" w:type="dxa"/>
        </w:tcPr>
        <w:p w:rsidR="00FB41C3" w:rsidRPr="005E2EDE" w:rsidRDefault="00FC6F46" w:rsidP="00DA7688">
          <w:pPr>
            <w:tabs>
              <w:tab w:val="left" w:pos="851"/>
              <w:tab w:val="left" w:pos="1494"/>
            </w:tabs>
            <w:spacing w:before="40"/>
            <w:ind w:left="0" w:right="68"/>
          </w:pPr>
          <w:r w:rsidRPr="005E2EDE">
            <w:t>Versio</w:t>
          </w:r>
          <w:r w:rsidR="00FB41C3" w:rsidRPr="005E2EDE">
            <w:t>n:</w:t>
          </w:r>
          <w:r w:rsidRPr="005E2EDE">
            <w:t xml:space="preserve"> 1.0</w:t>
          </w:r>
          <w:r w:rsidR="00C8485B">
            <w:t>.1</w:t>
          </w:r>
          <w:r w:rsidR="00DA7688">
            <w:tab/>
          </w:r>
        </w:p>
      </w:tc>
    </w:tr>
    <w:tr w:rsidR="00FB41C3" w:rsidRPr="005E2EDE">
      <w:tc>
        <w:tcPr>
          <w:tcW w:w="6379" w:type="dxa"/>
        </w:tcPr>
        <w:p w:rsidR="00FB41C3" w:rsidRPr="005E2EDE" w:rsidRDefault="00FC6F46" w:rsidP="00700609">
          <w:pPr>
            <w:ind w:left="0"/>
          </w:pPr>
          <w:r w:rsidRPr="005E2EDE">
            <w:t>Project Design</w:t>
          </w:r>
        </w:p>
      </w:tc>
      <w:tc>
        <w:tcPr>
          <w:tcW w:w="3179" w:type="dxa"/>
        </w:tcPr>
        <w:p w:rsidR="00FB41C3" w:rsidRPr="005E2EDE" w:rsidRDefault="00FC6F46" w:rsidP="007426F6">
          <w:pPr>
            <w:ind w:left="0"/>
          </w:pPr>
          <w:r w:rsidRPr="005E2EDE">
            <w:t>Date:  1</w:t>
          </w:r>
          <w:r w:rsidR="007426F6">
            <w:t>9</w:t>
          </w:r>
          <w:r w:rsidRPr="005E2EDE">
            <w:t>/01/15</w:t>
          </w:r>
        </w:p>
      </w:tc>
    </w:tr>
  </w:tbl>
  <w:p w:rsidR="00FB41C3" w:rsidRPr="005E2EDE" w:rsidRDefault="00FB41C3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1C3" w:rsidRDefault="00FB41C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32657C8"/>
    <w:multiLevelType w:val="hybridMultilevel"/>
    <w:tmpl w:val="A768D46C"/>
    <w:lvl w:ilvl="0" w:tplc="C448813C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07C6C4D"/>
    <w:multiLevelType w:val="hybridMultilevel"/>
    <w:tmpl w:val="827899C2"/>
    <w:lvl w:ilvl="0" w:tplc="3B8E288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4BD681C"/>
    <w:multiLevelType w:val="multilevel"/>
    <w:tmpl w:val="20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A2E3EAE"/>
    <w:multiLevelType w:val="hybridMultilevel"/>
    <w:tmpl w:val="ABA08964"/>
    <w:lvl w:ilvl="0" w:tplc="D75EB40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62080F"/>
    <w:multiLevelType w:val="hybridMultilevel"/>
    <w:tmpl w:val="D2F465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7A41434"/>
    <w:multiLevelType w:val="hybridMultilevel"/>
    <w:tmpl w:val="A3F2FD02"/>
    <w:lvl w:ilvl="0" w:tplc="D75EB40E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CEF35B1"/>
    <w:multiLevelType w:val="multilevel"/>
    <w:tmpl w:val="F53A4D9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3C034DC"/>
    <w:multiLevelType w:val="hybridMultilevel"/>
    <w:tmpl w:val="49EA1410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D375BF0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E6477F4"/>
    <w:multiLevelType w:val="hybridMultilevel"/>
    <w:tmpl w:val="39BE9DB2"/>
    <w:lvl w:ilvl="0" w:tplc="C448813C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1CA5C4B"/>
    <w:multiLevelType w:val="hybridMultilevel"/>
    <w:tmpl w:val="DFBCDD24"/>
    <w:lvl w:ilvl="0" w:tplc="D23E3EFE">
      <w:start w:val="6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6">
    <w:nsid w:val="62B75503"/>
    <w:multiLevelType w:val="hybridMultilevel"/>
    <w:tmpl w:val="419EC28A"/>
    <w:lvl w:ilvl="0" w:tplc="6AB2C1E0">
      <w:start w:val="1"/>
      <w:numFmt w:val="bullet"/>
      <w:lvlText w:val="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>
    <w:nsid w:val="69616E1B"/>
    <w:multiLevelType w:val="hybridMultilevel"/>
    <w:tmpl w:val="C58E8860"/>
    <w:lvl w:ilvl="0" w:tplc="14D45B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1D714A6"/>
    <w:multiLevelType w:val="multilevel"/>
    <w:tmpl w:val="419EC28A"/>
    <w:lvl w:ilvl="0">
      <w:start w:val="1"/>
      <w:numFmt w:val="bullet"/>
      <w:lvlText w:val="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A3062CF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D5C7F10"/>
    <w:multiLevelType w:val="hybridMultilevel"/>
    <w:tmpl w:val="182A65FA"/>
    <w:lvl w:ilvl="0" w:tplc="D75EB40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FC78E0"/>
    <w:multiLevelType w:val="multilevel"/>
    <w:tmpl w:val="0C0A001F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num w:numId="1">
    <w:abstractNumId w:val="0"/>
  </w:num>
  <w:num w:numId="2">
    <w:abstractNumId w:val="11"/>
  </w:num>
  <w:num w:numId="3">
    <w:abstractNumId w:val="34"/>
  </w:num>
  <w:num w:numId="4">
    <w:abstractNumId w:val="21"/>
  </w:num>
  <w:num w:numId="5">
    <w:abstractNumId w:val="20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32"/>
  </w:num>
  <w:num w:numId="9">
    <w:abstractNumId w:val="3"/>
  </w:num>
  <w:num w:numId="10">
    <w:abstractNumId w:val="13"/>
  </w:num>
  <w:num w:numId="11">
    <w:abstractNumId w:val="10"/>
  </w:num>
  <w:num w:numId="12">
    <w:abstractNumId w:val="31"/>
  </w:num>
  <w:num w:numId="13">
    <w:abstractNumId w:val="9"/>
  </w:num>
  <w:num w:numId="14">
    <w:abstractNumId w:val="5"/>
  </w:num>
  <w:num w:numId="15">
    <w:abstractNumId w:val="30"/>
  </w:num>
  <w:num w:numId="16">
    <w:abstractNumId w:val="18"/>
  </w:num>
  <w:num w:numId="17">
    <w:abstractNumId w:val="7"/>
  </w:num>
  <w:num w:numId="18">
    <w:abstractNumId w:val="16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28"/>
  </w:num>
  <w:num w:numId="22">
    <w:abstractNumId w:val="33"/>
  </w:num>
  <w:num w:numId="23">
    <w:abstractNumId w:val="27"/>
  </w:num>
  <w:num w:numId="24">
    <w:abstractNumId w:val="24"/>
  </w:num>
  <w:num w:numId="25">
    <w:abstractNumId w:val="4"/>
  </w:num>
  <w:num w:numId="26">
    <w:abstractNumId w:val="36"/>
  </w:num>
  <w:num w:numId="27">
    <w:abstractNumId w:val="26"/>
  </w:num>
  <w:num w:numId="28">
    <w:abstractNumId w:val="29"/>
  </w:num>
  <w:num w:numId="29">
    <w:abstractNumId w:val="25"/>
  </w:num>
  <w:num w:numId="30">
    <w:abstractNumId w:val="15"/>
  </w:num>
  <w:num w:numId="31">
    <w:abstractNumId w:val="35"/>
  </w:num>
  <w:num w:numId="32">
    <w:abstractNumId w:val="14"/>
  </w:num>
  <w:num w:numId="33">
    <w:abstractNumId w:val="17"/>
  </w:num>
  <w:num w:numId="34">
    <w:abstractNumId w:val="19"/>
  </w:num>
  <w:num w:numId="35">
    <w:abstractNumId w:val="22"/>
  </w:num>
  <w:num w:numId="36">
    <w:abstractNumId w:val="23"/>
  </w:num>
  <w:num w:numId="37">
    <w:abstractNumId w:val="12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4A5"/>
    <w:rsid w:val="00010416"/>
    <w:rsid w:val="00024ED1"/>
    <w:rsid w:val="00026F20"/>
    <w:rsid w:val="0003581B"/>
    <w:rsid w:val="0004117D"/>
    <w:rsid w:val="00041E9F"/>
    <w:rsid w:val="000444BA"/>
    <w:rsid w:val="000448EE"/>
    <w:rsid w:val="00053585"/>
    <w:rsid w:val="000775F2"/>
    <w:rsid w:val="0009125B"/>
    <w:rsid w:val="00095AD1"/>
    <w:rsid w:val="00097D7E"/>
    <w:rsid w:val="000A1738"/>
    <w:rsid w:val="000B11C2"/>
    <w:rsid w:val="000C6634"/>
    <w:rsid w:val="000C7FE4"/>
    <w:rsid w:val="000D31D5"/>
    <w:rsid w:val="000E4127"/>
    <w:rsid w:val="000F0399"/>
    <w:rsid w:val="000F2AD9"/>
    <w:rsid w:val="000F3B87"/>
    <w:rsid w:val="00104B0E"/>
    <w:rsid w:val="0011462B"/>
    <w:rsid w:val="001170AA"/>
    <w:rsid w:val="00130786"/>
    <w:rsid w:val="00157B01"/>
    <w:rsid w:val="00160714"/>
    <w:rsid w:val="001664F3"/>
    <w:rsid w:val="00174743"/>
    <w:rsid w:val="001776FC"/>
    <w:rsid w:val="00177820"/>
    <w:rsid w:val="001854A8"/>
    <w:rsid w:val="001A22FA"/>
    <w:rsid w:val="001B35DD"/>
    <w:rsid w:val="001B6A6B"/>
    <w:rsid w:val="001B7FCF"/>
    <w:rsid w:val="001C1CDC"/>
    <w:rsid w:val="001C497D"/>
    <w:rsid w:val="001F0284"/>
    <w:rsid w:val="001F04D5"/>
    <w:rsid w:val="0020338A"/>
    <w:rsid w:val="00205B91"/>
    <w:rsid w:val="00220606"/>
    <w:rsid w:val="00243A29"/>
    <w:rsid w:val="0024619D"/>
    <w:rsid w:val="00262D1F"/>
    <w:rsid w:val="00273511"/>
    <w:rsid w:val="002754C7"/>
    <w:rsid w:val="002C1AB0"/>
    <w:rsid w:val="002F66C0"/>
    <w:rsid w:val="003127F3"/>
    <w:rsid w:val="00321D3A"/>
    <w:rsid w:val="00341151"/>
    <w:rsid w:val="00363D79"/>
    <w:rsid w:val="00380960"/>
    <w:rsid w:val="00396047"/>
    <w:rsid w:val="003A7326"/>
    <w:rsid w:val="003B083F"/>
    <w:rsid w:val="003C10F9"/>
    <w:rsid w:val="003D2B5E"/>
    <w:rsid w:val="003D58FE"/>
    <w:rsid w:val="003E2E15"/>
    <w:rsid w:val="004069F9"/>
    <w:rsid w:val="00421498"/>
    <w:rsid w:val="00433187"/>
    <w:rsid w:val="0043570B"/>
    <w:rsid w:val="00441196"/>
    <w:rsid w:val="00444A5D"/>
    <w:rsid w:val="00450735"/>
    <w:rsid w:val="00482133"/>
    <w:rsid w:val="0048480E"/>
    <w:rsid w:val="00487015"/>
    <w:rsid w:val="004969E4"/>
    <w:rsid w:val="004A2A80"/>
    <w:rsid w:val="004A7BBA"/>
    <w:rsid w:val="004B1376"/>
    <w:rsid w:val="004B2084"/>
    <w:rsid w:val="004B4A1F"/>
    <w:rsid w:val="004B4C86"/>
    <w:rsid w:val="004F250B"/>
    <w:rsid w:val="004F731D"/>
    <w:rsid w:val="0050020B"/>
    <w:rsid w:val="00514354"/>
    <w:rsid w:val="00514B6D"/>
    <w:rsid w:val="005171EF"/>
    <w:rsid w:val="005176D2"/>
    <w:rsid w:val="005203DA"/>
    <w:rsid w:val="00521223"/>
    <w:rsid w:val="00524E6B"/>
    <w:rsid w:val="0052784D"/>
    <w:rsid w:val="005450A8"/>
    <w:rsid w:val="0056592A"/>
    <w:rsid w:val="0056677F"/>
    <w:rsid w:val="00574754"/>
    <w:rsid w:val="00587924"/>
    <w:rsid w:val="005A49AC"/>
    <w:rsid w:val="005B03E3"/>
    <w:rsid w:val="005B4A31"/>
    <w:rsid w:val="005C76A6"/>
    <w:rsid w:val="005E0F72"/>
    <w:rsid w:val="005E1A8F"/>
    <w:rsid w:val="005E2EDE"/>
    <w:rsid w:val="005F44A5"/>
    <w:rsid w:val="00600513"/>
    <w:rsid w:val="00611FF7"/>
    <w:rsid w:val="00615C86"/>
    <w:rsid w:val="00617228"/>
    <w:rsid w:val="00620184"/>
    <w:rsid w:val="00623A1A"/>
    <w:rsid w:val="00630725"/>
    <w:rsid w:val="00631821"/>
    <w:rsid w:val="006318BF"/>
    <w:rsid w:val="00646221"/>
    <w:rsid w:val="00647513"/>
    <w:rsid w:val="006510DA"/>
    <w:rsid w:val="00665A20"/>
    <w:rsid w:val="00671CF4"/>
    <w:rsid w:val="0068380D"/>
    <w:rsid w:val="00687F7F"/>
    <w:rsid w:val="00692E0C"/>
    <w:rsid w:val="00692E3F"/>
    <w:rsid w:val="00694514"/>
    <w:rsid w:val="0069627E"/>
    <w:rsid w:val="006B0C71"/>
    <w:rsid w:val="006B6538"/>
    <w:rsid w:val="006C7F99"/>
    <w:rsid w:val="006D4BD1"/>
    <w:rsid w:val="00700609"/>
    <w:rsid w:val="00734B10"/>
    <w:rsid w:val="007426F6"/>
    <w:rsid w:val="0074529D"/>
    <w:rsid w:val="00757D6D"/>
    <w:rsid w:val="00776585"/>
    <w:rsid w:val="007820A2"/>
    <w:rsid w:val="007843CC"/>
    <w:rsid w:val="007850E8"/>
    <w:rsid w:val="007A27CD"/>
    <w:rsid w:val="007A771F"/>
    <w:rsid w:val="007B583D"/>
    <w:rsid w:val="007C0432"/>
    <w:rsid w:val="007C0F09"/>
    <w:rsid w:val="007C2756"/>
    <w:rsid w:val="007C3FC9"/>
    <w:rsid w:val="007C41B1"/>
    <w:rsid w:val="007D2076"/>
    <w:rsid w:val="007E5AC6"/>
    <w:rsid w:val="007E79E7"/>
    <w:rsid w:val="00812F23"/>
    <w:rsid w:val="00820717"/>
    <w:rsid w:val="0082180B"/>
    <w:rsid w:val="00832C60"/>
    <w:rsid w:val="00833F79"/>
    <w:rsid w:val="008601B6"/>
    <w:rsid w:val="00861CB3"/>
    <w:rsid w:val="00863EE1"/>
    <w:rsid w:val="00867460"/>
    <w:rsid w:val="00874248"/>
    <w:rsid w:val="00877D9B"/>
    <w:rsid w:val="00884AC5"/>
    <w:rsid w:val="008902AA"/>
    <w:rsid w:val="00895743"/>
    <w:rsid w:val="008A3B6E"/>
    <w:rsid w:val="008B45B7"/>
    <w:rsid w:val="00936241"/>
    <w:rsid w:val="00946667"/>
    <w:rsid w:val="00953A8D"/>
    <w:rsid w:val="009650ED"/>
    <w:rsid w:val="009677E8"/>
    <w:rsid w:val="0098475D"/>
    <w:rsid w:val="00984B9D"/>
    <w:rsid w:val="009A03A4"/>
    <w:rsid w:val="009A70E3"/>
    <w:rsid w:val="009D79F5"/>
    <w:rsid w:val="009D7A88"/>
    <w:rsid w:val="009E1603"/>
    <w:rsid w:val="009E29CA"/>
    <w:rsid w:val="00A1183A"/>
    <w:rsid w:val="00A15897"/>
    <w:rsid w:val="00A22DDF"/>
    <w:rsid w:val="00A22F71"/>
    <w:rsid w:val="00A30924"/>
    <w:rsid w:val="00A41792"/>
    <w:rsid w:val="00A51C49"/>
    <w:rsid w:val="00A70B1E"/>
    <w:rsid w:val="00A7615A"/>
    <w:rsid w:val="00A82D6B"/>
    <w:rsid w:val="00A8737F"/>
    <w:rsid w:val="00A96E1F"/>
    <w:rsid w:val="00A97E65"/>
    <w:rsid w:val="00AA13A6"/>
    <w:rsid w:val="00AA5ACF"/>
    <w:rsid w:val="00AA6715"/>
    <w:rsid w:val="00AB02D9"/>
    <w:rsid w:val="00AB6E0B"/>
    <w:rsid w:val="00AC6FA0"/>
    <w:rsid w:val="00AD25C9"/>
    <w:rsid w:val="00AD71AE"/>
    <w:rsid w:val="00AE19EA"/>
    <w:rsid w:val="00AE573B"/>
    <w:rsid w:val="00AE6E09"/>
    <w:rsid w:val="00B05C7D"/>
    <w:rsid w:val="00B11567"/>
    <w:rsid w:val="00B169FC"/>
    <w:rsid w:val="00B226A8"/>
    <w:rsid w:val="00B3466F"/>
    <w:rsid w:val="00B42556"/>
    <w:rsid w:val="00B50073"/>
    <w:rsid w:val="00B53A84"/>
    <w:rsid w:val="00B71545"/>
    <w:rsid w:val="00B76AF7"/>
    <w:rsid w:val="00B848A6"/>
    <w:rsid w:val="00B9025B"/>
    <w:rsid w:val="00B909D9"/>
    <w:rsid w:val="00BB25BE"/>
    <w:rsid w:val="00BD2000"/>
    <w:rsid w:val="00BD6A33"/>
    <w:rsid w:val="00BE1841"/>
    <w:rsid w:val="00BE40EB"/>
    <w:rsid w:val="00BF2CF7"/>
    <w:rsid w:val="00C0557E"/>
    <w:rsid w:val="00C12951"/>
    <w:rsid w:val="00C163D8"/>
    <w:rsid w:val="00C2365E"/>
    <w:rsid w:val="00C408D8"/>
    <w:rsid w:val="00C5661F"/>
    <w:rsid w:val="00C570EA"/>
    <w:rsid w:val="00C62C08"/>
    <w:rsid w:val="00C7137F"/>
    <w:rsid w:val="00C75E9F"/>
    <w:rsid w:val="00C80FAA"/>
    <w:rsid w:val="00C8485B"/>
    <w:rsid w:val="00C84B8B"/>
    <w:rsid w:val="00CA1AE0"/>
    <w:rsid w:val="00CB5057"/>
    <w:rsid w:val="00CC0DA1"/>
    <w:rsid w:val="00CD0867"/>
    <w:rsid w:val="00CD0A06"/>
    <w:rsid w:val="00CE2182"/>
    <w:rsid w:val="00CE4962"/>
    <w:rsid w:val="00CE7E6B"/>
    <w:rsid w:val="00CF60EB"/>
    <w:rsid w:val="00D34A81"/>
    <w:rsid w:val="00D5259C"/>
    <w:rsid w:val="00D56061"/>
    <w:rsid w:val="00D80637"/>
    <w:rsid w:val="00D80E19"/>
    <w:rsid w:val="00D85136"/>
    <w:rsid w:val="00D93365"/>
    <w:rsid w:val="00D97910"/>
    <w:rsid w:val="00DA1804"/>
    <w:rsid w:val="00DA6CF4"/>
    <w:rsid w:val="00DA7688"/>
    <w:rsid w:val="00DB3D16"/>
    <w:rsid w:val="00DB6EA5"/>
    <w:rsid w:val="00DC60B5"/>
    <w:rsid w:val="00DD2A3E"/>
    <w:rsid w:val="00DE51EB"/>
    <w:rsid w:val="00DF3112"/>
    <w:rsid w:val="00E16315"/>
    <w:rsid w:val="00E23345"/>
    <w:rsid w:val="00E30294"/>
    <w:rsid w:val="00E33A0F"/>
    <w:rsid w:val="00E4279F"/>
    <w:rsid w:val="00E43681"/>
    <w:rsid w:val="00E558BC"/>
    <w:rsid w:val="00E60311"/>
    <w:rsid w:val="00E63AB7"/>
    <w:rsid w:val="00E64F50"/>
    <w:rsid w:val="00E665A7"/>
    <w:rsid w:val="00E708B8"/>
    <w:rsid w:val="00E73260"/>
    <w:rsid w:val="00E81A4C"/>
    <w:rsid w:val="00E8565F"/>
    <w:rsid w:val="00EA0AED"/>
    <w:rsid w:val="00EA532D"/>
    <w:rsid w:val="00EB2C36"/>
    <w:rsid w:val="00EC2AD5"/>
    <w:rsid w:val="00EC39B1"/>
    <w:rsid w:val="00ED3094"/>
    <w:rsid w:val="00EE0F78"/>
    <w:rsid w:val="00EE2669"/>
    <w:rsid w:val="00F05A46"/>
    <w:rsid w:val="00F14453"/>
    <w:rsid w:val="00F24D06"/>
    <w:rsid w:val="00F327B1"/>
    <w:rsid w:val="00F344E7"/>
    <w:rsid w:val="00F357AA"/>
    <w:rsid w:val="00F35B8E"/>
    <w:rsid w:val="00F45768"/>
    <w:rsid w:val="00F63216"/>
    <w:rsid w:val="00F77FB3"/>
    <w:rsid w:val="00F86FDA"/>
    <w:rsid w:val="00FA1B49"/>
    <w:rsid w:val="00FA5BC5"/>
    <w:rsid w:val="00FA63F2"/>
    <w:rsid w:val="00FB41C3"/>
    <w:rsid w:val="00FC2002"/>
    <w:rsid w:val="00FC6F46"/>
    <w:rsid w:val="00FD57E5"/>
    <w:rsid w:val="00FF0118"/>
    <w:rsid w:val="00FF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6F"/>
    <w:pPr>
      <w:widowControl w:val="0"/>
      <w:spacing w:line="360" w:lineRule="auto"/>
      <w:ind w:left="720"/>
    </w:pPr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1854A8"/>
    <w:pPr>
      <w:spacing w:after="120"/>
    </w:pPr>
    <w:rPr>
      <w:i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character" w:styleId="Textoennegrita">
    <w:name w:val="Strong"/>
    <w:qFormat/>
    <w:rPr>
      <w:b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rsid w:val="000F3B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F3B87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C163D8"/>
    <w:pPr>
      <w:ind w:left="708"/>
    </w:pPr>
  </w:style>
  <w:style w:type="table" w:styleId="Tablaconcuadrcula">
    <w:name w:val="Table Grid"/>
    <w:basedOn w:val="Tablanormal"/>
    <w:rsid w:val="00E163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lista6">
    <w:name w:val="Table List 6"/>
    <w:basedOn w:val="Tablanormal"/>
    <w:rsid w:val="00E16315"/>
    <w:pPr>
      <w:widowControl w:val="0"/>
      <w:spacing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Cuadrculaclara-nfasis1">
    <w:name w:val="Light Grid Accent 1"/>
    <w:basedOn w:val="Tablanormal"/>
    <w:uiPriority w:val="62"/>
    <w:rsid w:val="00E16315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independiente1">
    <w:name w:val="Texto independiente1"/>
    <w:basedOn w:val="Normal"/>
    <w:rsid w:val="00953A8D"/>
  </w:style>
  <w:style w:type="paragraph" w:customStyle="1" w:styleId="Normal1">
    <w:name w:val="Normal1"/>
    <w:rsid w:val="00953A8D"/>
    <w:pPr>
      <w:spacing w:line="276" w:lineRule="auto"/>
    </w:pPr>
    <w:rPr>
      <w:rFonts w:ascii="Arial" w:eastAsia="Arial" w:hAnsi="Arial" w:cs="Arial"/>
      <w:color w:val="000000"/>
      <w:sz w:val="22"/>
      <w:szCs w:val="22"/>
      <w:lang w:val="pt-PT" w:eastAsia="pt-PT"/>
    </w:rPr>
  </w:style>
  <w:style w:type="character" w:styleId="Refdecomentario">
    <w:name w:val="annotation reference"/>
    <w:rsid w:val="00832C60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832C60"/>
  </w:style>
  <w:style w:type="character" w:customStyle="1" w:styleId="TextocomentarioCar">
    <w:name w:val="Texto comentario Car"/>
    <w:link w:val="Textocomentario"/>
    <w:rsid w:val="00832C60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32C60"/>
    <w:rPr>
      <w:b/>
      <w:bCs/>
    </w:rPr>
  </w:style>
  <w:style w:type="character" w:customStyle="1" w:styleId="AsuntodelcomentarioCar">
    <w:name w:val="Asunto del comentario Car"/>
    <w:link w:val="Asuntodelcomentario"/>
    <w:rsid w:val="00832C60"/>
    <w:rPr>
      <w:b/>
      <w:bCs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6F"/>
    <w:pPr>
      <w:widowControl w:val="0"/>
      <w:spacing w:line="360" w:lineRule="auto"/>
      <w:ind w:left="720"/>
    </w:pPr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1854A8"/>
    <w:pPr>
      <w:spacing w:after="120"/>
    </w:pPr>
    <w:rPr>
      <w:i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character" w:styleId="Textoennegrita">
    <w:name w:val="Strong"/>
    <w:qFormat/>
    <w:rPr>
      <w:b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rsid w:val="000F3B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F3B87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C163D8"/>
    <w:pPr>
      <w:ind w:left="708"/>
    </w:pPr>
  </w:style>
  <w:style w:type="table" w:styleId="Tablaconcuadrcula">
    <w:name w:val="Table Grid"/>
    <w:basedOn w:val="Tablanormal"/>
    <w:rsid w:val="00E163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lista6">
    <w:name w:val="Table List 6"/>
    <w:basedOn w:val="Tablanormal"/>
    <w:rsid w:val="00E16315"/>
    <w:pPr>
      <w:widowControl w:val="0"/>
      <w:spacing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Cuadrculaclara-nfasis1">
    <w:name w:val="Light Grid Accent 1"/>
    <w:basedOn w:val="Tablanormal"/>
    <w:uiPriority w:val="62"/>
    <w:rsid w:val="00E16315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independiente1">
    <w:name w:val="Texto independiente1"/>
    <w:basedOn w:val="Normal"/>
    <w:rsid w:val="00953A8D"/>
  </w:style>
  <w:style w:type="paragraph" w:customStyle="1" w:styleId="Normal1">
    <w:name w:val="Normal1"/>
    <w:rsid w:val="00953A8D"/>
    <w:pPr>
      <w:spacing w:line="276" w:lineRule="auto"/>
    </w:pPr>
    <w:rPr>
      <w:rFonts w:ascii="Arial" w:eastAsia="Arial" w:hAnsi="Arial" w:cs="Arial"/>
      <w:color w:val="000000"/>
      <w:sz w:val="22"/>
      <w:szCs w:val="22"/>
      <w:lang w:val="pt-PT" w:eastAsia="pt-PT"/>
    </w:rPr>
  </w:style>
  <w:style w:type="character" w:styleId="Refdecomentario">
    <w:name w:val="annotation reference"/>
    <w:rsid w:val="00832C60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832C60"/>
  </w:style>
  <w:style w:type="character" w:customStyle="1" w:styleId="TextocomentarioCar">
    <w:name w:val="Texto comentario Car"/>
    <w:link w:val="Textocomentario"/>
    <w:rsid w:val="00832C60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32C60"/>
    <w:rPr>
      <w:b/>
      <w:bCs/>
    </w:rPr>
  </w:style>
  <w:style w:type="character" w:customStyle="1" w:styleId="AsuntodelcomentarioCar">
    <w:name w:val="Asunto del comentario Car"/>
    <w:link w:val="Asuntodelcomentario"/>
    <w:rsid w:val="00832C60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sanchez\Configuraci&#243;n%20local\Archivos%20temporales%20de%20Internet\OLK28\LISI-Documento%20de%20la%20Arquitectura%20del%20Software%20(2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F9C25-C2B4-43A0-89C3-79382E8E8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LISI-Documento de la Arquitectura del Software (2).dot</Template>
  <TotalTime>278</TotalTime>
  <Pages>1</Pages>
  <Words>612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Mercantil</Company>
  <LinksUpToDate>false</LinksUpToDate>
  <CharactersWithSpaces>3972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Awesome Team</dc:creator>
  <cp:lastModifiedBy>Rebeca Machado G</cp:lastModifiedBy>
  <cp:revision>72</cp:revision>
  <cp:lastPrinted>2015-01-19T00:07:00Z</cp:lastPrinted>
  <dcterms:created xsi:type="dcterms:W3CDTF">2015-01-11T19:48:00Z</dcterms:created>
  <dcterms:modified xsi:type="dcterms:W3CDTF">2015-01-19T00:07:00Z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